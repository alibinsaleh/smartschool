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Adobe Gothic Std B" w:hAnsi="Adobe Gothic Std B" w:eastAsia="Adobe Gothic Std B" w:cs="Tahoma" w:cstheme="majorBidi"/>
          <w:iCs/>
          <w:caps/>
          <w:color w:val="595959" w:themeColor="text1" w:themeTint="a6"/>
          <w:kern w:val="2"/>
          <w:sz w:val="64"/>
          <w:szCs w:val="56"/>
        </w:rPr>
      </w:pPr>
      <w:r>
        <w:rPr>
          <w:rFonts w:eastAsia="Adobe Gothic Std B" w:cs="Tahoma" w:cstheme="majorBidi"/>
          <w:iCs/>
          <w:caps/>
          <w:color w:val="595959" w:themeColor="text1" w:themeTint="a6"/>
          <w:kern w:val="2"/>
          <w:sz w:val="64"/>
          <w:szCs w:val="56"/>
        </w:rPr>
        <w:t>Classroom List</w:t>
      </w:r>
    </w:p>
    <w:p>
      <w:pPr>
        <w:pStyle w:val="Normal"/>
        <w:jc w:val="left"/>
        <w:rPr>
          <w:rFonts w:ascii="Adobe Gothic Std B" w:hAnsi="Adobe Gothic Std B" w:eastAsia="Adobe Gothic Std B"/>
        </w:rPr>
      </w:pPr>
      <w:r>
        <w:rPr>
          <w:rFonts w:eastAsia="Adobe Gothic Std B" w:ascii="Adobe Gothic Std B" w:hAnsi="Adobe Gothic Std B"/>
        </w:rPr>
        <w:t xml:space="preserve">Classroom Code</w:t>
      </w:r>
      <w:r>
        <w:rPr>
          <w:rFonts w:eastAsia="Adobe Gothic Std B" w:ascii="Adobe Gothic Std B" w:hAnsi="Adobe Gothic Std B"/>
        </w:rPr>
        <w:t xml:space="preserve">: 201</w:t>
      </w:r>
    </w:p>
    <w:p>
      <w:pPr>
        <w:pStyle w:val="Normal"/>
        <w:jc w:val="right"/>
        <w:rPr>
          <w:rFonts w:ascii="Adobe Gothic Std B" w:hAnsi="Adobe Gothic Std B" w:eastAsia="Adobe Gothic Std B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Light"/>
        <w:tblW w:w="5000" w:type="pct"/>
        <w:jc w:val="left"/>
        <w:tblInd w:w="5" w:type="dxa"/>
        <w:tblLayout w:type="fixed"/>
        <w:tblCellMar>
          <w:top w:w="259" w:type="dxa"/>
          <w:left w:w="115" w:type="dxa"/>
          <w:bottom w:w="43" w:type="dxa"/>
          <w:right w:w="115" w:type="dxa"/>
        </w:tblCellMar>
        <w:tblLook w:val="0020" w:noVBand="0" w:noHBand="0" w:lastColumn="0" w:firstColumn="0" w:lastRow="0" w:firstRow="1"/>
      </w:tblPr>
      <w:tblGrid>
        <w:gridCol w:w="1288"/>
        <w:gridCol w:w="3126"/>
        <w:gridCol w:w="3241"/>
        <w:gridCol w:w="2424"/>
      </w:tblGrid>
      <w:tr>
        <w:trPr>
          <w:trHeight w:val="28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8" w:type="dxa"/>
            <w:tcBorders>
              <w:top w:val="nil"/>
              <w:left w:val="nil"/>
              <w:bottom w:val="single" w:sz="4" w:space="0" w:color="A6A6A6"/>
              <w:right w:val="nil"/>
            </w:tcBorders>
          </w:tcPr>
          <w:p>
            <w:pPr>
              <w:pStyle w:val="Heading1"/>
              <w:widowControl/>
              <w:numPr>
                <w:ilvl w:val="0"/>
                <w:numId w:val="0"/>
              </w:numPr>
              <w:spacing w:before="0" w:after="0"/>
              <w:jc w:val="left"/>
              <w:outlineLvl w:val="0"/>
              <w:rPr>
                <w:rFonts w:ascii="Adobe Gothic Std B" w:hAnsi="Adobe Gothic Std B" w:eastAsia="Adobe Gothic Std B" w:cs="Arial"/>
                <w:bCs/>
                <w:kern w:val="2"/>
                <w:sz w:val="20"/>
                <w:szCs w:val="64"/>
                <w:lang w:val="en-US" w:eastAsia="en-US" w:bidi="ar-SA"/>
              </w:rPr>
            </w:pPr>
            <w:r>
              <w:rPr>
                <w:rFonts w:eastAsia="Adobe Gothic Std B" w:cs="Arial" w:ascii="Adobe Gothic Std B" w:hAnsi="Adobe Gothic Std B"/>
                <w:bCs/>
                <w:kern w:val="2"/>
                <w:sz w:val="20"/>
                <w:szCs w:val="64"/>
                <w:lang w:val="en-US" w:eastAsia="en-US" w:bidi="ar-SA"/>
              </w:rPr>
              <w:t>ID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6A6A6"/>
              <w:right w:val="nil"/>
            </w:tcBorders>
          </w:tcPr>
          <w:p>
            <w:pPr>
              <w:pStyle w:val="Heading1"/>
              <w:widowControl/>
              <w:numPr>
                <w:ilvl w:val="0"/>
                <w:numId w:val="0"/>
              </w:numPr>
              <w:spacing w:before="0" w:after="0"/>
              <w:jc w:val="left"/>
              <w:outlineLvl w:val="0"/>
              <w:rPr>
                <w:rFonts w:ascii="Adobe Gothic Std B" w:hAnsi="Adobe Gothic Std B" w:eastAsia="Adobe Gothic Std B" w:cs="Arial"/>
                <w:bCs/>
                <w:kern w:val="2"/>
                <w:sz w:val="20"/>
                <w:szCs w:val="64"/>
                <w:lang w:val="en-US" w:eastAsia="en-US" w:bidi="ar-SA"/>
              </w:rPr>
            </w:pPr>
            <w:r>
              <w:rPr>
                <w:rFonts w:eastAsia="Adobe Gothic Std B" w:cs="Arial" w:ascii="Adobe Gothic Std B" w:hAnsi="Adobe Gothic Std B"/>
                <w:bCs/>
                <w:kern w:val="2"/>
                <w:sz w:val="20"/>
                <w:szCs w:val="64"/>
                <w:lang w:val="en-US" w:eastAsia="en-US" w:bidi="ar-SA"/>
              </w:rPr>
              <w:t>Name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4" w:space="0" w:color="A6A6A6"/>
              <w:right w:val="nil"/>
            </w:tcBorders>
          </w:tcPr>
          <w:p>
            <w:pPr>
              <w:pStyle w:val="Heading1"/>
              <w:widowControl/>
              <w:numPr>
                <w:ilvl w:val="0"/>
                <w:numId w:val="0"/>
              </w:numPr>
              <w:spacing w:before="0" w:after="0"/>
              <w:jc w:val="left"/>
              <w:outlineLvl w:val="0"/>
              <w:rPr>
                <w:rFonts w:ascii="Adobe Gothic Std B" w:hAnsi="Adobe Gothic Std B" w:eastAsia="Adobe Gothic Std B" w:cs="Arial"/>
                <w:bCs/>
                <w:kern w:val="2"/>
                <w:sz w:val="20"/>
                <w:szCs w:val="64"/>
                <w:lang w:val="en-US" w:eastAsia="en-US" w:bidi="ar-SA"/>
              </w:rPr>
            </w:pPr>
            <w:r>
              <w:rPr>
                <w:rFonts w:eastAsia="Adobe Gothic Std B" w:cs="Arial" w:ascii="Adobe Gothic Std B" w:hAnsi="Adobe Gothic Std B"/>
                <w:bCs/>
                <w:kern w:val="2"/>
                <w:sz w:val="20"/>
                <w:szCs w:val="64"/>
                <w:lang w:val="en-US" w:eastAsia="en-US" w:bidi="ar-SA"/>
              </w:rPr>
              <w:t>Address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6A6A6"/>
              <w:right w:val="nil"/>
            </w:tcBorders>
          </w:tcPr>
          <w:p>
            <w:pPr>
              <w:pStyle w:val="Heading1"/>
              <w:widowControl/>
              <w:numPr>
                <w:ilvl w:val="0"/>
                <w:numId w:val="0"/>
              </w:numPr>
              <w:spacing w:before="0" w:after="0"/>
              <w:jc w:val="left"/>
              <w:outlineLvl w:val="0"/>
              <w:rPr>
                <w:rFonts w:ascii="Adobe Gothic Std B" w:hAnsi="Adobe Gothic Std B" w:eastAsia="Adobe Gothic Std B" w:cs="Arial"/>
                <w:bCs/>
                <w:kern w:val="2"/>
                <w:sz w:val="20"/>
                <w:szCs w:val="64"/>
                <w:lang w:val="en-US" w:eastAsia="en-US" w:bidi="ar-SA"/>
              </w:rPr>
            </w:pPr>
            <w:r>
              <w:rPr>
                <w:rFonts w:eastAsia="Adobe Gothic Std B" w:cs="Arial" w:ascii="Adobe Gothic Std B" w:hAnsi="Adobe Gothic Std B"/>
                <w:bCs/>
                <w:kern w:val="2"/>
                <w:sz w:val="20"/>
                <w:szCs w:val="64"/>
                <w:lang w:val="en-US" w:eastAsia="en-US" w:bidi="ar-SA"/>
              </w:rPr>
              <w:t xml:space="preserve">Mobile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45183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Sophia Miller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554 Birch Ln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+1 875-150-8725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48644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Abigail Garcia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982 Birch Ln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+1 767-107-3201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50020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Amelia Johnson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400 Locust Pkwy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+1 342-703-9649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44528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Olivia Williams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652 Oak Pl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+1 222-517-4174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86931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Emma Brown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412 Poplar Blvd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+1 347-275-4205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92630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Isabella Miller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782 Pine Rd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+1 356-448-1284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33743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Abigail Hernandez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201 Pine St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+1 676-479-2037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16326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Sophia Garcia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156 Birch Pl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+1 406-966-1321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32081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Olivia Williams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798 Cedar Ln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+1 223-371-7391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58300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Evelyn Brown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817 Locust Cir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+1 770-705-9558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85661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Sophia Brown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758 Willow Way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+1 570-341-5548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23822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Abigail Davis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584 Cedar Pkwy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+1 779-560-9821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14945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Mia Smith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498 Elm Pl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+1 711-590-5547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43088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Mia Miller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528 Locust Blvd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+1 300-281-3914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10283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Mia Johnson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842 Maple Trl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+1 248-334-9139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63106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Ava Miller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427 Pine Pl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+1 258-862-4965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57982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Charlotte Smith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569 Cedar Way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+1 669-192-3826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60552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Emma Jones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641 Locust Trl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+1 621-506-8769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63766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Abigail Jones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621 Hickory Rd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+1 556-473-8961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69044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Amelia Williams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343 Pine Pl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+1 775-384-2565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10012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Sophia Garcia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160 Hickory Blvd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+1 681-474-9488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75549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Emma Miller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236 Cedar Cir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+1 557-679-3509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63849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Emma Lopez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961 Willow Rd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+1 630-722-1293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32965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Isabella Garcia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222 Maple Pkwy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+1 464-763-2016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90695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Emma Hernandez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538 Elm St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+1 843-550-8022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89528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Sophia Smith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906 Poplar Rd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+1 570-756-1612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75172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Amelia Williams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203 Hickory Pkwy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+1 522-539-1802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87013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Ava Jones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173 Birch Ave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+1 367-795-2147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83541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Sophia Williams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327 Willow Blvd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+1 465-257-2180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29203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Evelyn Garcia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156 Hickory Ln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+1 374-120-7232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55884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Isabella Williams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657 Oak Pkwy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+1 373-177-6681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36592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Mia Davis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130 Hickory Cir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+1 756-821-8269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18097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Olivia Davis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668 Birch Cir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+1 883-374-2557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15010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Isabella Jones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154 Locust Ln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+1 446-920-1809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98588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Olivia Lopez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397 Birch Blvd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+1 582-908-6423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96905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Charlotte Johnson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874 Willow St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+1 457-713-5653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48497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Abigail Lopez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154 Pine Ln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+1 737-386-1264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33454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Emma Johnson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999 Hickory Blvd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+1 590-324-6390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22106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Evelyn Garcia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191 Maple Pl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+1 814-921-5159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97322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Ava Lopez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912 Cedar Pkwy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+1 496-889-8575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55494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Isabella Brown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553 Elm Blvd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+1 700-679-1527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11432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Emma Smith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732 Locust Ln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+1 854-970-5480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42966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Olivia Johnson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714 Maple Rd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+1 457-335-9385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28409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Charlotte Brown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662 Locust Pkwy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+1 584-217-6556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35633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Evelyn Miller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279 Hickory St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+1 407-224-7915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78673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Amelia Johnson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621 Hickory Ave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+1 469-654-1767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38560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Mia Williams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681 Birch Pkwy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+1 713-250-3361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92170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Amelia Davis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714 Pine Pkwy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+1 566-636-1951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99052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Isabella Miller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226 Pine Ave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+1 823-550-7423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57195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Abigail Johnson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782 Elm Trl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+1 381-425-7240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76172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Charlotte Davis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805 Elm Cir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+1 217-356-4649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58656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Charlotte Williams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314 Birch Way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+1 237-882-9024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17330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Abigail Miller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611 Locust Trl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+1 501-703-3347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75609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Mia Smith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912 Elm Trl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+1 541-527-9965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44427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Isabella Johnson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172 Willow Ln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+1 766-179-9491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61512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Sophia Jones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507 Maple Ln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+1 780-538-1652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78082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Ava Smith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490 Oak Blvd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+1 700-196-1152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48828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Emma Lopez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763 Elm Cir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+1 407-654-3558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14737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Mia Lopez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974 Hickory Cir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+1 679-644-6379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61742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Evelyn Smith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817 Cedar Rd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+1 224-227-9372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24944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Mia Garcia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919 Birch Pkwy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+1 707-365-8124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15911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Amelia Miller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213 Hickory Pl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+1 915-161-8175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34676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Emma Jones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476 Cedar Blvd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+1 911-721-3554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86098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Mia Davis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800 Maple Pl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+1 894-709-7191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50890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Sophia Jones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655 Elm Pkwy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+1 386-167-6516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10821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Ava Smith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131 Hickory Blvd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+1 525-314-3007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74834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Emma Williams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963 Poplar Ave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+1 844-765-2467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19678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Abigail Williams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782 Poplar Pl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+1 699-260-7214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82504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Olivia Miller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769 Willow Pkwy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+1 404-119-7089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96829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Emma Lopez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869 Cedar St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+1 629-313-4083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67585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Emma Brown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861 Willow St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+1 874-564-8280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89168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Charlotte Smith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646 Cedar Pkwy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+1 393-664-5872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16790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Charlotte Garcia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155 Locust Pkwy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+1 682-864-3731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53177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Charlotte Johnson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507 Pine Blvd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+1 668-231-8347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63749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Amelia Jones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359 Oak Trl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+1 793-615-2984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11879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Isabella Garcia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913 Elm Pkwy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+1 489-802-8457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55491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Ava Lopez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623 Willow St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+1 472-802-9671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55175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Ava Williams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625 Elm Pkwy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+1 854-538-1642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40921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Amelia Miller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717 Pine Ave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+1 643-218-2818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36983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Amelia Miller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885 Pine Way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+1 726-997-7971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76422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Mia Brown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702 Maple Pl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+1 265-648-3184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58090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Charlotte Lopez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707 Pine Rd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+1 428-643-5510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18077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Sophia Johnson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179 Locust Blvd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+1 471-586-5047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63015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Ava Miller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263 Locust Cir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+1 805-248-9426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27977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Olivia Lopez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209 Pine Way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+1 905-343-9517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79537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Emma Miller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329 Cedar Pl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+1 895-808-5343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15193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Abigail Garcia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690 Hickory Way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+1 351-160-7674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22826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Abigail Brown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616 Oak Way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+1 490-231-4811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22912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Sophia Lopez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441 Willow Cir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+1 280-922-1622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54455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Ava Hernandez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775 Oak Pl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+1 239-766-3774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62078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Isabella Hernandez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168 Maple Pl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+1 729-731-2254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39566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Evelyn Davis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447 Poplar Pl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+1 844-917-1353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74789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Ava Smith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580 Maple Ln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+1 633-887-6900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98969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Charlotte Hernandez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298 Poplar Pkwy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+1 426-336-1404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31745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Sophia Davis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238 Willow Pkwy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+1 809-532-1910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10001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Ali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Hofuf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0549282891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1002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Sami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Hofuf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0549282891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10003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Faris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Hofuf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0549282891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10001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Ali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Hofuf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0549282891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10005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Majed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Hofuf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0549282891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10006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Fahmi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Hofuf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0549282891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10007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Nabeel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Hofuf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0549282891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10008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Mousa Mohammed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Hofuf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0549282891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1100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Salem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Hofuf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0549282891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2222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Salem bin Subhi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Hofuf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0549282891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0011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Ali Almohammed Saleh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Hofuf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0549282891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0022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Faris Alshawaf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Hofuf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0549282891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1212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Sameer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Hofuf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0549282891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9999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Test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Hofuf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0549282891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3333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Mohammed Ali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Hofuf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0549282891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2002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Henry B. Cardo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Hofuf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0549282891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2003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Norman W. O'brien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Hofuf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0549282891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2004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William Johns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Hofuf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0549282891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2005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Marwan Zag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Hofuf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0549282891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2006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Muhan Almuhana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Hofuf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0549282891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2007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Dragon Attack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Hofuf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0549282891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20002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Markus bin Locke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Hofuf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0549282891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3003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Mohammed Albutayan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Hofuf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0549282891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3004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Hussain Qusai Alahmed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Hofuf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0549282891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2233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Salman bin Salem Alsulaiman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Hofuf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0549282891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4343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Test Me Now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Hofuf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0549282891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5454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Wajdy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Hofuf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0549282891</w:t>
            </w:r>
          </w:p>
        </w:tc>
      </w:tr>
      <w:tr>
        <w:trPr>
          <w:trHeight w:val="288" w:hRule="atLeast"/>
        </w:trPr>
        <w:tc>
          <w:tcPr>
            <w:tcW w:w="1288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1018913358</w:t>
            </w:r>
          </w:p>
        </w:tc>
        <w:tc>
          <w:tcPr>
            <w:tcW w:w="3126" w:type="dxa"/>
            <w:tcBorders/>
            <w:tcMar>
              <w:top w:w="43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sz w:val="20"/>
                <w:szCs w:val="20"/>
                <w:lang w:val="en-US" w:eastAsia="en-US" w:bidi="ar-SA"/>
              </w:rPr>
              <w:t xml:space="preserve">Ali Abdullah Almohammed Saleh</w:t>
            </w:r>
          </w:p>
        </w:tc>
        <w:tc>
          <w:tcPr>
            <w:tcW w:w="3241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Hofuf</w:t>
            </w:r>
          </w:p>
        </w:tc>
        <w:tc>
          <w:tcPr>
            <w:tcW w:w="2424" w:type="dxa"/>
            <w:tcBorders/>
            <w:tcMar>
              <w:top w:w="43" w:type="dxa"/>
              <w:left w:w="216" w:type="dxa"/>
              <w:right w:w="216" w:type="dxa"/>
            </w:tcMar>
          </w:tcPr>
          <w:p>
            <w:pPr>
              <w:pStyle w:val="Rightalignedtext"/>
              <w:widowControl/>
              <w:spacing w:before="0" w:after="0"/>
              <w:jc w:val="lef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cs="Times New Roman" w:ascii="Adobe Gothic Std B" w:hAnsi="Adobe Gothic Std B"/>
                <w:kern w:val="0"/>
                <w:lang w:val="en-US" w:eastAsia="en-US" w:bidi="ar-SA"/>
              </w:rPr>
              <w:t xml:space="preserve">0549282891</w:t>
            </w:r>
          </w:p>
        </w:tc>
      </w:tr>
    </w:tbl>
    <w:p>
      <w:pPr>
        <w:pStyle w:val="Thankyou"/>
        <w:jc w:val="left"/>
        <w:rPr/>
      </w:pPr>
      <w:r>
        <w:rPr/>
      </w:r>
    </w:p>
    <w:p>
      <w:pPr>
        <w:pStyle w:val="Thankyou"/>
        <w:jc w:val="center"/>
        <w:rPr/>
      </w:pPr>
      <w:r>
        <w:rPr/>
        <w:t>End of Classroom List</w:t>
      </w:r>
    </w:p>
    <w:sectPr>
      <w:footerReference w:type="default" r:id="rId2"/>
      <w:type w:val="nextPage"/>
      <w:pgSz w:w="12240" w:h="15840"/>
      <w:pgMar w:left="1080" w:right="1080" w:header="0" w:top="1440" w:footer="720" w:bottom="1080" w:gutter="0"/>
      <w:pgNumType w:fmt="decimal"/>
      <w:formProt w:val="false"/>
      <w:titlePg/>
      <w:textDirection w:val="lrTb"/>
      <w:bidi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Adobe Gothic Std B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45197578"/>
    </w:sdtPr>
    <w:sdtContent>
      <w:p>
        <w:pPr>
          <w:pStyle w:val="Footer"/>
          <w:rPr/>
        </w:pPr>
        <w:r>
          <w:rPr>
            <w:rtl w:val="true"/>
          </w:rPr>
          <w:fldChar w:fldCharType="begin"/>
        </w:r>
        <w:r>
          <w:rPr>
            <w:rtl w:val="true"/>
          </w:rPr>
          <w:instrText> PAGE </w:instrText>
        </w:r>
        <w:r>
          <w:rPr>
            <w:rtl w:val="true"/>
          </w:rPr>
          <w:fldChar w:fldCharType="separate"/>
        </w:r>
        <w:r>
          <w:rPr>
            <w:rtl w:val="true"/>
          </w:rPr>
          <w:t>0</w:t>
        </w:r>
        <w:r>
          <w:rPr>
            <w:rtl w:val="true"/>
          </w:rPr>
          <w:fldChar w:fldCharType="end"/>
        </w:r>
      </w:p>
    </w:sdtContent>
  </w:sdt>
  <w:p>
    <w:pPr>
      <w:pStyle w:val="Footer"/>
      <w:rPr/>
    </w:pPr>
    <w:r>
      <w:rPr>
        <w:rtl w:val="true"/>
      </w:rPr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Times New Roman" w:cs="Times New Roman" w:asciiTheme="minorHAnsi" w:hAnsiTheme="minorHAnsi"/>
        <w:lang w:val="en-US" w:eastAsia="en-US" w:bidi="ar-SA"/>
      </w:rPr>
    </w:rPrDefault>
    <w:pPrDefault>
      <w:pPr>
        <w:suppressAutoHyphens w:val="true"/>
        <w:jc w:val="lef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3" w:semiHidden="1" w:unhideWhenUsed="1" w:qFormat="1"/>
    <w:lsdException w:name="heading 7" w:uiPriority="3" w:semiHidden="1" w:unhideWhenUsed="1" w:qFormat="1"/>
    <w:lsdException w:name="heading 8" w:uiPriority="3" w:semiHidden="1" w:unhideWhenUsed="1" w:qFormat="1"/>
    <w:lsdException w:name="heading 9" w:uiPriority="3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16eea"/>
    <w:pPr>
      <w:widowControl/>
      <w:bidi w:val="0"/>
      <w:spacing w:before="0" w:after="0"/>
      <w:jc w:val="left"/>
    </w:pPr>
    <w:rPr>
      <w:rFonts w:ascii="Century Gothic" w:hAnsi="Century Gothic" w:eastAsia="Times New Roman" w:cs="Times New Roman" w:asciiTheme="minorHAnsi" w:hAnsiTheme="minorHAns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3"/>
    <w:qFormat/>
    <w:rsid w:val="001d1a99"/>
    <w:pPr>
      <w:keepNext w:val="true"/>
      <w:outlineLvl w:val="0"/>
    </w:pPr>
    <w:rPr>
      <w:rFonts w:ascii="Century Gothic" w:hAnsi="Century Gothic" w:cs="Arial" w:asciiTheme="majorHAnsi" w:hAnsiTheme="majorHAnsi"/>
      <w:bCs/>
      <w:kern w:val="2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 w:val="true"/>
      <w:keepLines/>
      <w:outlineLvl w:val="1"/>
    </w:pPr>
    <w:rPr>
      <w:rFonts w:ascii="Century Gothic" w:hAnsi="Century Gothic" w:eastAsia="HGｺﾞｼｯｸM" w:cs="Tahoma" w:asciiTheme="majorHAnsi" w:cstheme="majorBidi" w:eastAsiaTheme="majorEastAsia" w:hAnsiTheme="majorHAnsi"/>
      <w:sz w:val="18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BalloonTextChar" w:customStyle="1">
    <w:name w:val="Balloon Text Char"/>
    <w:basedOn w:val="DefaultParagraphFont"/>
    <w:link w:val="BalloonText"/>
    <w:semiHidden/>
    <w:qFormat/>
    <w:rPr>
      <w:rFonts w:ascii="Tahoma" w:hAnsi="Tahoma" w:cs="Tahoma"/>
      <w:color w:val="262626" w:themeColor="text1" w:themeTint="d9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f3d1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f3d19"/>
    <w:rPr/>
  </w:style>
  <w:style w:type="character" w:styleId="TitleChar" w:customStyle="1">
    <w:name w:val="Title Char"/>
    <w:basedOn w:val="DefaultParagraphFont"/>
    <w:link w:val="Title"/>
    <w:qFormat/>
    <w:rsid w:val="001a4a7e"/>
    <w:rPr>
      <w:rFonts w:ascii="Adobe Gothic Std B" w:hAnsi="Adobe Gothic Std B" w:eastAsia="Adobe Gothic Std B" w:cs="Tahoma" w:cstheme="majorBidi"/>
      <w:iCs/>
      <w:caps/>
      <w:color w:val="595959" w:themeColor="text1" w:themeTint="a6"/>
      <w:kern w:val="2"/>
      <w:sz w:val="64"/>
      <w:szCs w:val="56"/>
    </w:rPr>
  </w:style>
  <w:style w:type="character" w:styleId="Heading2Char" w:customStyle="1">
    <w:name w:val="Heading 2 Char"/>
    <w:basedOn w:val="DefaultParagraphFont"/>
    <w:link w:val="Heading2"/>
    <w:uiPriority w:val="3"/>
    <w:semiHidden/>
    <w:qFormat/>
    <w:rsid w:val="00e10529"/>
    <w:rPr>
      <w:rFonts w:ascii="Century Gothic" w:hAnsi="Century Gothic" w:eastAsia="HGｺﾞｼｯｸM" w:cs="Tahoma" w:asciiTheme="majorHAnsi" w:cstheme="majorBidi" w:eastAsiaTheme="majorEastAsia" w:hAnsiTheme="majorHAnsi"/>
      <w:sz w:val="18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Rightalignedtext" w:customStyle="1">
    <w:name w:val="Right-aligned text"/>
    <w:basedOn w:val="Normal"/>
    <w:uiPriority w:val="2"/>
    <w:qFormat/>
    <w:rsid w:val="009f3f74"/>
    <w:pPr>
      <w:spacing w:lineRule="auto" w:line="264"/>
      <w:jc w:val="right"/>
    </w:pPr>
    <w:rPr>
      <w:sz w:val="18"/>
      <w:szCs w:val="16"/>
    </w:rPr>
  </w:style>
  <w:style w:type="paragraph" w:styleId="Slogan" w:customStyle="1">
    <w:name w:val="Slogan"/>
    <w:basedOn w:val="Normal"/>
    <w:uiPriority w:val="1"/>
    <w:qFormat/>
    <w:rsid w:val="00df32b2"/>
    <w:pPr/>
    <w:rPr>
      <w:bCs/>
      <w:i/>
      <w:color w:val="595959" w:themeColor="text1" w:themeTint="a6"/>
      <w:spacing w:val="4"/>
      <w:sz w:val="18"/>
      <w:szCs w:val="18"/>
    </w:rPr>
  </w:style>
  <w:style w:type="paragraph" w:styleId="ContactInfo" w:customStyle="1">
    <w:name w:val="Contact Info"/>
    <w:basedOn w:val="Normal"/>
    <w:uiPriority w:val="4"/>
    <w:unhideWhenUsed/>
    <w:qFormat/>
    <w:rsid w:val="00df32b2"/>
    <w:pPr>
      <w:spacing w:before="520" w:after="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qFormat/>
    <w:pPr/>
    <w:rPr>
      <w:rFonts w:ascii="Tahoma" w:hAnsi="Tahoma" w:cs="Tahoma"/>
      <w:szCs w:val="16"/>
    </w:rPr>
  </w:style>
  <w:style w:type="paragraph" w:styleId="Thankyou" w:customStyle="1">
    <w:name w:val="Thank you"/>
    <w:basedOn w:val="Normal"/>
    <w:uiPriority w:val="5"/>
    <w:unhideWhenUsed/>
    <w:qFormat/>
    <w:pPr>
      <w:spacing w:before="100" w:after="0"/>
      <w:jc w:val="center"/>
    </w:pPr>
    <w:rPr>
      <w:b/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f3d19"/>
    <w:pPr/>
    <w:rPr/>
  </w:style>
  <w:style w:type="paragraph" w:styleId="Footer">
    <w:name w:val="Footer"/>
    <w:basedOn w:val="Normal"/>
    <w:link w:val="FooterChar"/>
    <w:uiPriority w:val="99"/>
    <w:unhideWhenUsed/>
    <w:rsid w:val="000f3d19"/>
    <w:pPr/>
    <w:rPr/>
  </w:style>
  <w:style w:type="paragraph" w:styleId="Title">
    <w:name w:val="Title"/>
    <w:basedOn w:val="Normal"/>
    <w:link w:val="TitleChar"/>
    <w:unhideWhenUsed/>
    <w:qFormat/>
    <w:rsid w:val="001a4a7e"/>
    <w:pPr>
      <w:spacing w:lineRule="exact" w:line="800" w:before="0" w:after="0"/>
      <w:contextualSpacing/>
      <w:jc w:val="right"/>
    </w:pPr>
    <w:rPr>
      <w:rFonts w:ascii="Adobe Gothic Std B" w:hAnsi="Adobe Gothic Std B" w:eastAsia="Adobe Gothic Std B" w:cs="Tahoma" w:cstheme="majorBidi"/>
      <w:iCs/>
      <w:caps/>
      <w:color w:val="595959" w:themeColor="text1" w:themeTint="a6"/>
      <w:kern w:val="2"/>
      <w:sz w:val="64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84a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 w:val="0"/>
        <w:bCs/>
        <w:i w:val="0"/>
      </w:rPr>
      <w:tblPr/>
      <w:tcPr>
        <w:tcBorders>
          <w:bottom w:val="single" w:color="92CDDC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color="A6A6A6" w:themeColor="background1" w:sz="4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118</TotalTime>
  <Application>LibreOffice/7.1.1.2$MacOSX_X86_64 LibreOffice_project/fe0b08f4af1bacafe4c7ecc87ce55bb426164676</Application>
  <AppVersion>15.0000</AppVersion>
  <Pages>1</Pages>
  <Words>29</Words>
  <Characters>182</Characters>
  <CharactersWithSpaces>197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2022-10-08T09:21:00Z</dcterms:created>
  <dc:creator>Hala Saadeh</dc:creator>
  <dc:description/>
  <dc:language>ar-SA</dc:language>
  <cp:lastModifiedBy/>
  <dcterms:modified xsi:type="dcterms:W3CDTF">2024-04-19T18:42:01Z</dcterms:modified>
  <cp:revision>14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